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BF2F2" w14:textId="77777777" w:rsidR="00D077E9" w:rsidRDefault="00D077E9" w:rsidP="00D70D02">
      <w:r>
        <w:rPr>
          <w:noProof/>
        </w:rPr>
        <w:drawing>
          <wp:anchor distT="0" distB="0" distL="114300" distR="114300" simplePos="0" relativeHeight="251658240" behindDoc="1" locked="0" layoutInCell="1" allowOverlap="1" wp14:anchorId="36C0EECC" wp14:editId="2295E6F9">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777E1AE" w14:textId="77777777" w:rsidTr="00D077E9">
        <w:trPr>
          <w:trHeight w:val="1894"/>
        </w:trPr>
        <w:tc>
          <w:tcPr>
            <w:tcW w:w="5580" w:type="dxa"/>
            <w:tcBorders>
              <w:top w:val="nil"/>
              <w:left w:val="nil"/>
              <w:bottom w:val="nil"/>
              <w:right w:val="nil"/>
            </w:tcBorders>
          </w:tcPr>
          <w:p w14:paraId="67A3E8BB" w14:textId="77777777" w:rsidR="00D077E9" w:rsidRDefault="00D077E9" w:rsidP="00D077E9">
            <w:r>
              <w:rPr>
                <w:noProof/>
              </w:rPr>
              <mc:AlternateContent>
                <mc:Choice Requires="wps">
                  <w:drawing>
                    <wp:inline distT="0" distB="0" distL="0" distR="0" wp14:anchorId="6BCA9BBF" wp14:editId="4736434E">
                      <wp:extent cx="3528695" cy="838200"/>
                      <wp:effectExtent l="0" t="0" r="0" b="0"/>
                      <wp:docPr id="8" name="Text Box 8"/>
                      <wp:cNvGraphicFramePr/>
                      <a:graphic xmlns:a="http://schemas.openxmlformats.org/drawingml/2006/main">
                        <a:graphicData uri="http://schemas.microsoft.com/office/word/2010/wordprocessingShape">
                          <wps:wsp>
                            <wps:cNvSpPr txBox="1"/>
                            <wps:spPr>
                              <a:xfrm>
                                <a:off x="0" y="0"/>
                                <a:ext cx="3528695" cy="838200"/>
                              </a:xfrm>
                              <a:prstGeom prst="rect">
                                <a:avLst/>
                              </a:prstGeom>
                              <a:noFill/>
                              <a:ln w="6350">
                                <a:noFill/>
                              </a:ln>
                            </wps:spPr>
                            <wps:txbx>
                              <w:txbxContent>
                                <w:p w14:paraId="4879BB3A" w14:textId="77777777" w:rsidR="00E657A3" w:rsidRDefault="00E657A3" w:rsidP="00D077E9">
                                  <w:pPr>
                                    <w:pStyle w:val="Title"/>
                                    <w:spacing w:after="0"/>
                                    <w:rPr>
                                      <w:rFonts w:ascii="Arial" w:hAnsi="Arial" w:cs="Arial"/>
                                      <w:color w:val="1F1F1F"/>
                                      <w:sz w:val="48"/>
                                      <w:szCs w:val="48"/>
                                      <w:shd w:val="clear" w:color="auto" w:fill="FFFFFF"/>
                                    </w:rPr>
                                  </w:pPr>
                                  <w:r w:rsidRPr="00E657A3">
                                    <w:rPr>
                                      <w:rFonts w:ascii="Arial" w:hAnsi="Arial" w:cs="Arial"/>
                                      <w:color w:val="1F1F1F"/>
                                      <w:sz w:val="48"/>
                                      <w:szCs w:val="48"/>
                                      <w:shd w:val="clear" w:color="auto" w:fill="FFFFFF"/>
                                    </w:rPr>
                                    <w:t xml:space="preserve">Capstone Project </w:t>
                                  </w:r>
                                </w:p>
                                <w:p w14:paraId="4891F946" w14:textId="1AAF0C5B" w:rsidR="00D077E9" w:rsidRPr="00E657A3" w:rsidRDefault="00E657A3" w:rsidP="00D077E9">
                                  <w:pPr>
                                    <w:pStyle w:val="Title"/>
                                    <w:spacing w:after="0"/>
                                    <w:rPr>
                                      <w:sz w:val="44"/>
                                      <w:szCs w:val="44"/>
                                    </w:rPr>
                                  </w:pPr>
                                  <w:r w:rsidRPr="00E657A3">
                                    <w:rPr>
                                      <w:rFonts w:ascii="Arial" w:hAnsi="Arial" w:cs="Arial"/>
                                      <w:color w:val="1F1F1F"/>
                                      <w:sz w:val="44"/>
                                      <w:szCs w:val="44"/>
                                      <w:shd w:val="clear" w:color="auto" w:fill="FFFFFF"/>
                                    </w:rPr>
                                    <w:t>Battle of Neighborhoods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BCA9BBF" id="_x0000_t202" coordsize="21600,21600" o:spt="202" path="m,l,21600r21600,l21600,xe">
                      <v:stroke joinstyle="miter"/>
                      <v:path gradientshapeok="t" o:connecttype="rect"/>
                    </v:shapetype>
                    <v:shape id="Text Box 8" o:spid="_x0000_s1026" type="#_x0000_t202" style="width:277.8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" filled="f" stroked="f" strokeweight=".5pt">
                      <v:textbox>
                        <w:txbxContent>
                          <w:p w14:paraId="4879BB3A" w14:textId="77777777" w:rsidR="00E657A3" w:rsidRDefault="00E657A3" w:rsidP="00D077E9">
                            <w:pPr>
                              <w:pStyle w:val="Title"/>
                              <w:spacing w:after="0"/>
                              <w:rPr>
                                <w:rFonts w:ascii="Arial" w:hAnsi="Arial" w:cs="Arial"/>
                                <w:color w:val="1F1F1F"/>
                                <w:sz w:val="48"/>
                                <w:szCs w:val="48"/>
                                <w:shd w:val="clear" w:color="auto" w:fill="FFFFFF"/>
                              </w:rPr>
                            </w:pPr>
                            <w:bookmarkStart w:id="1" w:name="_GoBack"/>
                            <w:r w:rsidRPr="00E657A3">
                              <w:rPr>
                                <w:rFonts w:ascii="Arial" w:hAnsi="Arial" w:cs="Arial"/>
                                <w:color w:val="1F1F1F"/>
                                <w:sz w:val="48"/>
                                <w:szCs w:val="48"/>
                                <w:shd w:val="clear" w:color="auto" w:fill="FFFFFF"/>
                              </w:rPr>
                              <w:t xml:space="preserve">Capstone Project </w:t>
                            </w:r>
                          </w:p>
                          <w:p w14:paraId="4891F946" w14:textId="1AAF0C5B" w:rsidR="00D077E9" w:rsidRPr="00E657A3" w:rsidRDefault="00E657A3" w:rsidP="00D077E9">
                            <w:pPr>
                              <w:pStyle w:val="Title"/>
                              <w:spacing w:after="0"/>
                              <w:rPr>
                                <w:sz w:val="44"/>
                                <w:szCs w:val="44"/>
                              </w:rPr>
                            </w:pPr>
                            <w:r w:rsidRPr="00E657A3">
                              <w:rPr>
                                <w:rFonts w:ascii="Arial" w:hAnsi="Arial" w:cs="Arial"/>
                                <w:color w:val="1F1F1F"/>
                                <w:sz w:val="44"/>
                                <w:szCs w:val="44"/>
                                <w:shd w:val="clear" w:color="auto" w:fill="FFFFFF"/>
                              </w:rPr>
                              <w:t>Battle of Neighborhoods</w:t>
                            </w:r>
                            <w:bookmarkEnd w:id="1"/>
                          </w:p>
                        </w:txbxContent>
                      </v:textbox>
                      <w10:anchorlock/>
                    </v:shape>
                  </w:pict>
                </mc:Fallback>
              </mc:AlternateContent>
            </w:r>
          </w:p>
          <w:p w14:paraId="16243E54" w14:textId="77777777" w:rsidR="00D077E9" w:rsidRDefault="00D077E9" w:rsidP="00D077E9">
            <w:r>
              <w:rPr>
                <w:noProof/>
              </w:rPr>
              <mc:AlternateContent>
                <mc:Choice Requires="wps">
                  <w:drawing>
                    <wp:inline distT="0" distB="0" distL="0" distR="0" wp14:anchorId="7FF7C446" wp14:editId="5F31B7B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2E366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74E0FF7F" w14:textId="77777777" w:rsidTr="00D077E9">
        <w:trPr>
          <w:trHeight w:val="7636"/>
        </w:trPr>
        <w:tc>
          <w:tcPr>
            <w:tcW w:w="5580" w:type="dxa"/>
            <w:tcBorders>
              <w:top w:val="nil"/>
              <w:left w:val="nil"/>
              <w:bottom w:val="nil"/>
              <w:right w:val="nil"/>
            </w:tcBorders>
          </w:tcPr>
          <w:p w14:paraId="1D19766D" w14:textId="77777777" w:rsidR="00D077E9" w:rsidRDefault="00D077E9" w:rsidP="00D077E9">
            <w:pPr>
              <w:rPr>
                <w:noProof/>
              </w:rPr>
            </w:pPr>
          </w:p>
        </w:tc>
      </w:tr>
      <w:tr w:rsidR="00D077E9" w14:paraId="23C20460" w14:textId="77777777" w:rsidTr="00D077E9">
        <w:trPr>
          <w:trHeight w:val="2171"/>
        </w:trPr>
        <w:tc>
          <w:tcPr>
            <w:tcW w:w="5580" w:type="dxa"/>
            <w:tcBorders>
              <w:top w:val="nil"/>
              <w:left w:val="nil"/>
              <w:bottom w:val="nil"/>
              <w:right w:val="nil"/>
            </w:tcBorders>
          </w:tcPr>
          <w:sdt>
            <w:sdtPr>
              <w:id w:val="1080870105"/>
              <w:placeholder>
                <w:docPart w:val="66E4FCEB5BEA499EAE07224B4211F47F"/>
              </w:placeholder>
              <w15:appearance w15:val="hidden"/>
            </w:sdtPr>
            <w:sdtEndPr/>
            <w:sdtContent>
              <w:p w14:paraId="76B6AB69" w14:textId="2101D70D"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351CF5">
                  <w:rPr>
                    <w:rStyle w:val="SubtitleChar"/>
                    <w:b w:val="0"/>
                    <w:noProof/>
                  </w:rPr>
                  <w:t>December 24</w:t>
                </w:r>
                <w:r w:rsidRPr="00D86945">
                  <w:rPr>
                    <w:rStyle w:val="SubtitleChar"/>
                    <w:b w:val="0"/>
                  </w:rPr>
                  <w:fldChar w:fldCharType="end"/>
                </w:r>
              </w:p>
            </w:sdtContent>
          </w:sdt>
          <w:p w14:paraId="58DADA26"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11613B0D" wp14:editId="5A23203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7E143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5EEFB925" w14:textId="77777777" w:rsidR="00D077E9" w:rsidRDefault="00D077E9" w:rsidP="00D077E9">
            <w:pPr>
              <w:rPr>
                <w:noProof/>
                <w:sz w:val="10"/>
                <w:szCs w:val="10"/>
              </w:rPr>
            </w:pPr>
          </w:p>
          <w:p w14:paraId="2D9EBC60" w14:textId="77777777" w:rsidR="00D077E9" w:rsidRDefault="00D077E9" w:rsidP="00D077E9">
            <w:pPr>
              <w:rPr>
                <w:noProof/>
                <w:sz w:val="10"/>
                <w:szCs w:val="10"/>
              </w:rPr>
            </w:pPr>
          </w:p>
          <w:p w14:paraId="42210BA8" w14:textId="654668ED" w:rsidR="00D077E9" w:rsidRDefault="00D077E9" w:rsidP="00D077E9">
            <w:r w:rsidRPr="00B231E5">
              <w:t>Authored by:</w:t>
            </w:r>
            <w:r>
              <w:t xml:space="preserve"> </w:t>
            </w:r>
            <w:sdt>
              <w:sdtPr>
                <w:alias w:val="Your Name"/>
                <w:tag w:val="Your Name"/>
                <w:id w:val="-180584491"/>
                <w:placeholder>
                  <w:docPart w:val="E406FFEE84DD43B1A3378F3EBA245BF2"/>
                </w:placeholder>
                <w:dataBinding w:prefixMappings="xmlns:ns0='http://schemas.microsoft.com/office/2006/coverPageProps' " w:xpath="/ns0:CoverPageProperties[1]/ns0:CompanyFax[1]" w:storeItemID="{55AF091B-3C7A-41E3-B477-F2FDAA23CFDA}"/>
                <w15:appearance w15:val="hidden"/>
                <w:text w:multiLine="1"/>
              </w:sdtPr>
              <w:sdtEndPr/>
              <w:sdtContent>
                <w:r w:rsidR="00E657A3">
                  <w:t>Amlan Mitra</w:t>
                </w:r>
              </w:sdtContent>
            </w:sdt>
          </w:p>
          <w:p w14:paraId="08C90B45" w14:textId="77777777" w:rsidR="00D077E9" w:rsidRPr="00D86945" w:rsidRDefault="00D077E9" w:rsidP="00D077E9">
            <w:pPr>
              <w:rPr>
                <w:noProof/>
                <w:sz w:val="10"/>
                <w:szCs w:val="10"/>
              </w:rPr>
            </w:pPr>
          </w:p>
        </w:tc>
      </w:tr>
    </w:tbl>
    <w:p w14:paraId="652E9417" w14:textId="0DA25017" w:rsidR="00D077E9" w:rsidRDefault="00D077E9">
      <w:pPr>
        <w:spacing w:after="200"/>
      </w:pPr>
      <w:r>
        <w:rPr>
          <w:noProof/>
        </w:rPr>
        <mc:AlternateContent>
          <mc:Choice Requires="wps">
            <w:drawing>
              <wp:anchor distT="0" distB="0" distL="114300" distR="114300" simplePos="0" relativeHeight="251659264" behindDoc="1" locked="0" layoutInCell="1" allowOverlap="1" wp14:anchorId="43478B67" wp14:editId="26E7319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C618B"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01CA7478" wp14:editId="4EE2E0E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9F23CF"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01C3B2D9" w14:textId="405F4AAC" w:rsidR="00E657A3" w:rsidRPr="00E657A3" w:rsidRDefault="00E657A3" w:rsidP="00E657A3">
      <w:pPr>
        <w:pStyle w:val="Title"/>
        <w:spacing w:after="0"/>
        <w:jc w:val="center"/>
        <w:rPr>
          <w:sz w:val="44"/>
          <w:szCs w:val="44"/>
        </w:rPr>
      </w:pPr>
      <w:r w:rsidRPr="00E657A3">
        <w:rPr>
          <w:rFonts w:ascii="Arial" w:hAnsi="Arial" w:cs="Arial"/>
          <w:color w:val="1F1F1F"/>
          <w:sz w:val="44"/>
          <w:szCs w:val="44"/>
          <w:shd w:val="clear" w:color="auto" w:fill="FFFFFF"/>
        </w:rPr>
        <w:lastRenderedPageBreak/>
        <w:t>Battle of Neighborhoods</w:t>
      </w:r>
      <w:r>
        <w:rPr>
          <w:rFonts w:ascii="Arial" w:hAnsi="Arial" w:cs="Arial"/>
          <w:color w:val="1F1F1F"/>
          <w:sz w:val="44"/>
          <w:szCs w:val="44"/>
          <w:shd w:val="clear" w:color="auto" w:fill="FFFFFF"/>
        </w:rPr>
        <w:t xml:space="preserve"> in Toronto</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38691CCB" w14:textId="77777777" w:rsidTr="00E657A3">
        <w:trPr>
          <w:trHeight w:val="875"/>
        </w:trPr>
        <w:tc>
          <w:tcPr>
            <w:tcW w:w="9999" w:type="dxa"/>
          </w:tcPr>
          <w:p w14:paraId="0A5109C0" w14:textId="77777777" w:rsidR="00DF027C" w:rsidRDefault="00DF027C" w:rsidP="00DF027C">
            <w:pPr>
              <w:pStyle w:val="Content"/>
            </w:pPr>
          </w:p>
          <w:p w14:paraId="77133F1C" w14:textId="4D99A43B" w:rsidR="00E657A3" w:rsidRDefault="00E657A3" w:rsidP="00E657A3">
            <w:pPr>
              <w:pStyle w:val="Content"/>
              <w:jc w:val="center"/>
            </w:pPr>
          </w:p>
        </w:tc>
      </w:tr>
      <w:tr w:rsidR="00DF027C" w14:paraId="2CFEE82B" w14:textId="77777777" w:rsidTr="00DF027C">
        <w:trPr>
          <w:trHeight w:val="1899"/>
        </w:trPr>
        <w:tc>
          <w:tcPr>
            <w:tcW w:w="9999" w:type="dxa"/>
            <w:shd w:val="clear" w:color="auto" w:fill="F2F2F2" w:themeFill="background1" w:themeFillShade="F2"/>
            <w:vAlign w:val="center"/>
          </w:tcPr>
          <w:p w14:paraId="0DBEA315" w14:textId="2C107B59" w:rsidR="00E657A3" w:rsidRDefault="00E657A3" w:rsidP="00E657A3">
            <w:pPr>
              <w:pStyle w:val="EmphasisText"/>
            </w:pPr>
            <w:r>
              <w:t>Introduction:</w:t>
            </w:r>
          </w:p>
          <w:p w14:paraId="0F58CBFE" w14:textId="5C968DC3" w:rsidR="00E657A3" w:rsidRDefault="00E657A3" w:rsidP="00E657A3">
            <w:pPr>
              <w:pStyle w:val="EmphasisText"/>
            </w:pPr>
          </w:p>
          <w:p w14:paraId="39CB66A8" w14:textId="7BF1CE39" w:rsidR="00A26492" w:rsidRDefault="00E657A3" w:rsidP="00A26492">
            <w:pPr>
              <w:pStyle w:val="EmphasisText"/>
              <w:jc w:val="both"/>
              <w:rPr>
                <w:rFonts w:cstheme="minorHAnsi"/>
                <w:b w:val="0"/>
                <w:bCs/>
                <w:sz w:val="24"/>
                <w:szCs w:val="24"/>
              </w:rPr>
            </w:pPr>
            <w:r w:rsidRPr="00A26492">
              <w:rPr>
                <w:rFonts w:cstheme="minorHAnsi"/>
                <w:b w:val="0"/>
                <w:bCs/>
                <w:sz w:val="24"/>
                <w:szCs w:val="24"/>
              </w:rPr>
              <w:t xml:space="preserve">This is a project to search for a location to open an Indian Restaurant in Toronto. This would provide </w:t>
            </w:r>
            <w:r w:rsidR="00A26492" w:rsidRPr="00A26492">
              <w:rPr>
                <w:rFonts w:cstheme="minorHAnsi"/>
                <w:b w:val="0"/>
                <w:bCs/>
                <w:sz w:val="24"/>
                <w:szCs w:val="24"/>
              </w:rPr>
              <w:t>a</w:t>
            </w:r>
            <w:r w:rsidRPr="00A26492">
              <w:rPr>
                <w:rFonts w:cstheme="minorHAnsi"/>
                <w:b w:val="0"/>
                <w:bCs/>
                <w:sz w:val="24"/>
                <w:szCs w:val="24"/>
              </w:rPr>
              <w:t xml:space="preserve"> holistic view to get an idea </w:t>
            </w:r>
            <w:r w:rsidR="00A26492" w:rsidRPr="00A26492">
              <w:rPr>
                <w:rFonts w:cstheme="minorHAnsi"/>
                <w:b w:val="0"/>
                <w:bCs/>
                <w:sz w:val="24"/>
                <w:szCs w:val="24"/>
              </w:rPr>
              <w:t>of a location and its neighborhoods and the venues near by and the most popular venues.</w:t>
            </w:r>
          </w:p>
          <w:p w14:paraId="25829200" w14:textId="39390BCC" w:rsidR="00A26492" w:rsidRDefault="00A26492" w:rsidP="00A26492">
            <w:pPr>
              <w:pStyle w:val="EmphasisText"/>
              <w:jc w:val="both"/>
              <w:rPr>
                <w:rFonts w:cstheme="minorHAnsi"/>
                <w:b w:val="0"/>
                <w:bCs/>
                <w:sz w:val="24"/>
                <w:szCs w:val="24"/>
              </w:rPr>
            </w:pPr>
          </w:p>
          <w:p w14:paraId="5C866E8B" w14:textId="1D5726D6" w:rsidR="00607188" w:rsidRDefault="00607188" w:rsidP="00A26492">
            <w:pPr>
              <w:pStyle w:val="EmphasisText"/>
              <w:jc w:val="both"/>
              <w:rPr>
                <w:rFonts w:cstheme="minorHAnsi"/>
                <w:b w:val="0"/>
                <w:bCs/>
                <w:sz w:val="24"/>
                <w:szCs w:val="24"/>
              </w:rPr>
            </w:pPr>
            <w:r w:rsidRPr="00607188">
              <w:t>Business problem:</w:t>
            </w:r>
          </w:p>
          <w:p w14:paraId="3379A50D" w14:textId="5AAB6BF3" w:rsidR="00607188" w:rsidRDefault="00607188" w:rsidP="00A26492">
            <w:pPr>
              <w:pStyle w:val="EmphasisText"/>
              <w:jc w:val="both"/>
              <w:rPr>
                <w:rFonts w:cstheme="minorHAnsi"/>
                <w:b w:val="0"/>
                <w:bCs/>
                <w:sz w:val="24"/>
                <w:szCs w:val="24"/>
              </w:rPr>
            </w:pPr>
          </w:p>
          <w:p w14:paraId="7D594162" w14:textId="1A785CA4" w:rsidR="00607188" w:rsidRDefault="00607188" w:rsidP="00A26492">
            <w:pPr>
              <w:pStyle w:val="EmphasisText"/>
              <w:jc w:val="both"/>
              <w:rPr>
                <w:rFonts w:cstheme="minorHAnsi"/>
                <w:b w:val="0"/>
                <w:bCs/>
                <w:sz w:val="24"/>
                <w:szCs w:val="24"/>
              </w:rPr>
            </w:pPr>
            <w:r>
              <w:rPr>
                <w:rFonts w:cstheme="minorHAnsi"/>
                <w:b w:val="0"/>
                <w:bCs/>
                <w:sz w:val="24"/>
                <w:szCs w:val="24"/>
              </w:rPr>
              <w:t>Its often very difficult for a business house to decide on the location before deciding upon where to invest in an unknow place. The team must spend a lot of time and resource to get an answer on the same. But we can use data science to get an answer to that with less time and resource.</w:t>
            </w:r>
          </w:p>
          <w:p w14:paraId="34A6C76A" w14:textId="34ACCAE7" w:rsidR="00A26492" w:rsidRDefault="00A26492" w:rsidP="00A26492">
            <w:pPr>
              <w:pStyle w:val="EmphasisText"/>
              <w:jc w:val="both"/>
              <w:rPr>
                <w:rFonts w:cstheme="minorHAnsi"/>
                <w:b w:val="0"/>
                <w:bCs/>
                <w:sz w:val="24"/>
                <w:szCs w:val="24"/>
              </w:rPr>
            </w:pPr>
            <w:r>
              <w:rPr>
                <w:rFonts w:cstheme="minorHAnsi"/>
                <w:b w:val="0"/>
                <w:bCs/>
                <w:sz w:val="24"/>
                <w:szCs w:val="24"/>
              </w:rPr>
              <w:t>This project will show the popular venues, which is an indication that the foot fall will be high in those venues and surrounding areas. Those location would be ideal place to open an Indian restaurant probably if there are no previous Indian restaurant in that location.</w:t>
            </w:r>
          </w:p>
          <w:p w14:paraId="63F0D183" w14:textId="28A28760" w:rsidR="00A26492" w:rsidRDefault="00A26492" w:rsidP="00A26492">
            <w:pPr>
              <w:pStyle w:val="EmphasisText"/>
              <w:jc w:val="both"/>
              <w:rPr>
                <w:rFonts w:cstheme="minorHAnsi"/>
                <w:b w:val="0"/>
                <w:bCs/>
                <w:sz w:val="24"/>
                <w:szCs w:val="24"/>
              </w:rPr>
            </w:pPr>
          </w:p>
          <w:p w14:paraId="3E55B2C0" w14:textId="77777777" w:rsidR="00351CF5" w:rsidRDefault="00351CF5" w:rsidP="00351CF5">
            <w:pPr>
              <w:pStyle w:val="EmphasisText"/>
            </w:pPr>
            <w:r>
              <w:t>Data requirement and sourcing:</w:t>
            </w:r>
          </w:p>
          <w:p w14:paraId="78B73402" w14:textId="77777777" w:rsidR="00351CF5" w:rsidRDefault="00351CF5" w:rsidP="00351CF5">
            <w:pPr>
              <w:pStyle w:val="EmphasisText"/>
            </w:pPr>
          </w:p>
          <w:p w14:paraId="5598176A" w14:textId="2DC9B8BC" w:rsidR="00A26492" w:rsidRDefault="00351CF5" w:rsidP="00351CF5">
            <w:pPr>
              <w:pStyle w:val="EmphasisText"/>
              <w:rPr>
                <w:rFonts w:cstheme="minorHAnsi"/>
                <w:b w:val="0"/>
                <w:bCs/>
                <w:sz w:val="24"/>
                <w:szCs w:val="24"/>
              </w:rPr>
            </w:pPr>
            <w:r w:rsidRPr="00351CF5">
              <w:rPr>
                <w:rFonts w:cstheme="minorHAnsi"/>
                <w:b w:val="0"/>
                <w:bCs/>
                <w:sz w:val="24"/>
                <w:szCs w:val="24"/>
              </w:rPr>
              <w:t xml:space="preserve">In this project the data </w:t>
            </w:r>
            <w:r>
              <w:rPr>
                <w:rFonts w:cstheme="minorHAnsi"/>
                <w:b w:val="0"/>
                <w:bCs/>
                <w:sz w:val="24"/>
                <w:szCs w:val="24"/>
              </w:rPr>
              <w:t xml:space="preserve">required </w:t>
            </w:r>
            <w:r w:rsidRPr="00351CF5">
              <w:rPr>
                <w:rFonts w:cstheme="minorHAnsi"/>
                <w:b w:val="0"/>
                <w:bCs/>
                <w:sz w:val="24"/>
                <w:szCs w:val="24"/>
              </w:rPr>
              <w:t>will</w:t>
            </w:r>
            <w:r>
              <w:rPr>
                <w:rFonts w:cstheme="minorHAnsi"/>
                <w:b w:val="0"/>
                <w:bCs/>
                <w:sz w:val="24"/>
                <w:szCs w:val="24"/>
              </w:rPr>
              <w:t xml:space="preserve"> be </w:t>
            </w:r>
            <w:r w:rsidRPr="00351CF5">
              <w:rPr>
                <w:rFonts w:cstheme="minorHAnsi"/>
                <w:b w:val="0"/>
                <w:bCs/>
                <w:sz w:val="24"/>
                <w:szCs w:val="24"/>
              </w:rPr>
              <w:t xml:space="preserve">acquired from four square. In the project </w:t>
            </w:r>
            <w:r>
              <w:rPr>
                <w:rFonts w:cstheme="minorHAnsi"/>
                <w:b w:val="0"/>
                <w:bCs/>
                <w:sz w:val="24"/>
                <w:szCs w:val="24"/>
              </w:rPr>
              <w:t>I will extract the location and venue details along</w:t>
            </w:r>
            <w:r w:rsidRPr="00351CF5">
              <w:rPr>
                <w:rFonts w:cstheme="minorHAnsi"/>
                <w:b w:val="0"/>
                <w:bCs/>
                <w:sz w:val="24"/>
                <w:szCs w:val="24"/>
              </w:rPr>
              <w:t xml:space="preserve"> with latitude and longitude, neighborhood details, address etc.</w:t>
            </w:r>
            <w:r>
              <w:rPr>
                <w:rFonts w:cstheme="minorHAnsi"/>
                <w:b w:val="0"/>
                <w:bCs/>
                <w:sz w:val="24"/>
                <w:szCs w:val="24"/>
              </w:rPr>
              <w:t xml:space="preserve"> by using the API from </w:t>
            </w:r>
            <w:hyperlink r:id="rId8" w:history="1">
              <w:r w:rsidRPr="003B4A9D">
                <w:rPr>
                  <w:rStyle w:val="Hyperlink"/>
                  <w:rFonts w:cstheme="minorHAnsi"/>
                  <w:b w:val="0"/>
                  <w:bCs/>
                  <w:sz w:val="24"/>
                  <w:szCs w:val="24"/>
                </w:rPr>
                <w:t>https://foursquare.com/</w:t>
              </w:r>
            </w:hyperlink>
            <w:r>
              <w:rPr>
                <w:rFonts w:cstheme="minorHAnsi"/>
                <w:b w:val="0"/>
                <w:bCs/>
                <w:sz w:val="24"/>
                <w:szCs w:val="24"/>
              </w:rPr>
              <w:t xml:space="preserve"> .</w:t>
            </w:r>
          </w:p>
          <w:p w14:paraId="2EC0D838" w14:textId="30E91353" w:rsidR="007844B4" w:rsidRPr="00351CF5" w:rsidRDefault="007844B4" w:rsidP="00351CF5">
            <w:pPr>
              <w:pStyle w:val="EmphasisText"/>
              <w:rPr>
                <w:rFonts w:cstheme="minorHAnsi"/>
                <w:b w:val="0"/>
                <w:bCs/>
                <w:sz w:val="24"/>
                <w:szCs w:val="24"/>
              </w:rPr>
            </w:pPr>
            <w:r>
              <w:rPr>
                <w:rFonts w:cstheme="minorHAnsi"/>
                <w:b w:val="0"/>
                <w:bCs/>
                <w:sz w:val="24"/>
                <w:szCs w:val="24"/>
              </w:rPr>
              <w:t>Data will be cleaned and put into data frame. The venue details will also be fetched and the most popular venues will be found to narrow down to a more suitable location for opening a Indian restaurant in Toronto.</w:t>
            </w:r>
          </w:p>
          <w:p w14:paraId="16C95E6A" w14:textId="405C3E2A" w:rsidR="00E657A3" w:rsidRDefault="00E657A3" w:rsidP="00E657A3">
            <w:pPr>
              <w:pStyle w:val="EmphasisText"/>
            </w:pPr>
            <w:bookmarkStart w:id="0" w:name="_GoBack"/>
            <w:bookmarkEnd w:id="0"/>
          </w:p>
          <w:p w14:paraId="717ABD0E" w14:textId="77777777" w:rsidR="00E657A3" w:rsidRDefault="00E657A3" w:rsidP="00DF027C">
            <w:pPr>
              <w:pStyle w:val="EmphasisText"/>
              <w:jc w:val="center"/>
            </w:pPr>
          </w:p>
          <w:p w14:paraId="636E6DE1" w14:textId="77777777" w:rsidR="00E657A3" w:rsidRDefault="00E657A3" w:rsidP="00DF027C">
            <w:pPr>
              <w:pStyle w:val="EmphasisText"/>
              <w:jc w:val="center"/>
            </w:pPr>
          </w:p>
          <w:p w14:paraId="4F9AE31E" w14:textId="77777777" w:rsidR="00E657A3" w:rsidRDefault="00E657A3" w:rsidP="00DF027C">
            <w:pPr>
              <w:pStyle w:val="EmphasisText"/>
              <w:jc w:val="center"/>
            </w:pPr>
          </w:p>
          <w:p w14:paraId="3CEF9DDB" w14:textId="77777777" w:rsidR="00E657A3" w:rsidRDefault="00E657A3" w:rsidP="00DF027C">
            <w:pPr>
              <w:pStyle w:val="EmphasisText"/>
              <w:jc w:val="center"/>
            </w:pPr>
          </w:p>
          <w:p w14:paraId="2320AA3D" w14:textId="77777777" w:rsidR="00E657A3" w:rsidRDefault="00E657A3" w:rsidP="00DF027C">
            <w:pPr>
              <w:pStyle w:val="EmphasisText"/>
              <w:jc w:val="center"/>
            </w:pPr>
          </w:p>
          <w:p w14:paraId="06C6A5B5" w14:textId="77777777" w:rsidR="00E657A3" w:rsidRDefault="00E657A3" w:rsidP="00DA5C1A">
            <w:pPr>
              <w:pStyle w:val="EmphasisText"/>
            </w:pPr>
          </w:p>
          <w:p w14:paraId="78096D32" w14:textId="77777777" w:rsidR="00DA5C1A" w:rsidRDefault="00DA5C1A" w:rsidP="00DA5C1A">
            <w:pPr>
              <w:pStyle w:val="EmphasisText"/>
            </w:pPr>
          </w:p>
          <w:p w14:paraId="02D5B1B2" w14:textId="77777777" w:rsidR="00DA5C1A" w:rsidRDefault="00DA5C1A" w:rsidP="00DA5C1A">
            <w:pPr>
              <w:pStyle w:val="EmphasisText"/>
            </w:pPr>
          </w:p>
          <w:p w14:paraId="5F0C191E" w14:textId="77777777" w:rsidR="00DA5C1A" w:rsidRDefault="00DA5C1A" w:rsidP="00DA5C1A">
            <w:pPr>
              <w:pStyle w:val="EmphasisText"/>
            </w:pPr>
          </w:p>
          <w:p w14:paraId="3E040916" w14:textId="77777777" w:rsidR="00DA5C1A" w:rsidRDefault="00DA5C1A" w:rsidP="00DA5C1A">
            <w:pPr>
              <w:pStyle w:val="EmphasisText"/>
            </w:pPr>
          </w:p>
          <w:p w14:paraId="360259F4" w14:textId="77777777" w:rsidR="00DA5C1A" w:rsidRDefault="00DA5C1A" w:rsidP="00DA5C1A">
            <w:pPr>
              <w:pStyle w:val="EmphasisText"/>
            </w:pPr>
          </w:p>
          <w:p w14:paraId="58848F95" w14:textId="77777777" w:rsidR="00DA5C1A" w:rsidRDefault="00DA5C1A" w:rsidP="00DA5C1A">
            <w:pPr>
              <w:pStyle w:val="EmphasisText"/>
            </w:pPr>
          </w:p>
          <w:p w14:paraId="427BEBA8" w14:textId="77777777" w:rsidR="00DA5C1A" w:rsidRDefault="00DA5C1A" w:rsidP="00DA5C1A">
            <w:pPr>
              <w:pStyle w:val="EmphasisText"/>
            </w:pPr>
          </w:p>
          <w:p w14:paraId="21DAEB9E" w14:textId="77777777" w:rsidR="00DA5C1A" w:rsidRDefault="00DA5C1A" w:rsidP="00DA5C1A">
            <w:pPr>
              <w:pStyle w:val="EmphasisText"/>
            </w:pPr>
          </w:p>
          <w:p w14:paraId="338268E5" w14:textId="668DCA36" w:rsidR="00DA5C1A" w:rsidRPr="00DF027C" w:rsidRDefault="00DA5C1A" w:rsidP="00DA5C1A">
            <w:pPr>
              <w:pStyle w:val="EmphasisText"/>
            </w:pPr>
          </w:p>
        </w:tc>
      </w:tr>
      <w:tr w:rsidR="00DF027C" w14:paraId="7FF8A335" w14:textId="77777777" w:rsidTr="00DF027C">
        <w:trPr>
          <w:trHeight w:val="5931"/>
        </w:trPr>
        <w:tc>
          <w:tcPr>
            <w:tcW w:w="9999" w:type="dxa"/>
          </w:tcPr>
          <w:p w14:paraId="22966DA2" w14:textId="77777777" w:rsidR="00DF027C" w:rsidRDefault="00DF027C" w:rsidP="00DF027C">
            <w:pPr>
              <w:pStyle w:val="Content"/>
              <w:rPr>
                <w:i/>
                <w:sz w:val="36"/>
              </w:rPr>
            </w:pPr>
          </w:p>
        </w:tc>
      </w:tr>
    </w:tbl>
    <w:p w14:paraId="009A33C6" w14:textId="77777777" w:rsidR="0087605E" w:rsidRPr="00D70D02" w:rsidRDefault="0087605E" w:rsidP="00DF027C"/>
    <w:sectPr w:rsidR="0087605E" w:rsidRPr="00D70D02"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BADF1" w14:textId="77777777" w:rsidR="003E0802" w:rsidRDefault="003E0802">
      <w:r>
        <w:separator/>
      </w:r>
    </w:p>
    <w:p w14:paraId="3D7CB651" w14:textId="77777777" w:rsidR="003E0802" w:rsidRDefault="003E0802"/>
  </w:endnote>
  <w:endnote w:type="continuationSeparator" w:id="0">
    <w:p w14:paraId="49920D70" w14:textId="77777777" w:rsidR="003E0802" w:rsidRDefault="003E0802">
      <w:r>
        <w:continuationSeparator/>
      </w:r>
    </w:p>
    <w:p w14:paraId="031A6712" w14:textId="77777777" w:rsidR="003E0802" w:rsidRDefault="003E08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179F8F8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F51B77B"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B7A05" w14:textId="77777777" w:rsidR="003E0802" w:rsidRDefault="003E0802">
      <w:r>
        <w:separator/>
      </w:r>
    </w:p>
    <w:p w14:paraId="13C4EC08" w14:textId="77777777" w:rsidR="003E0802" w:rsidRDefault="003E0802"/>
  </w:footnote>
  <w:footnote w:type="continuationSeparator" w:id="0">
    <w:p w14:paraId="7F24AD3B" w14:textId="77777777" w:rsidR="003E0802" w:rsidRDefault="003E0802">
      <w:r>
        <w:continuationSeparator/>
      </w:r>
    </w:p>
    <w:p w14:paraId="3D16A6E5" w14:textId="77777777" w:rsidR="003E0802" w:rsidRDefault="003E08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13C3FA1D" w14:textId="77777777" w:rsidTr="00D077E9">
      <w:trPr>
        <w:trHeight w:val="978"/>
      </w:trPr>
      <w:tc>
        <w:tcPr>
          <w:tcW w:w="9990" w:type="dxa"/>
          <w:tcBorders>
            <w:top w:val="nil"/>
            <w:left w:val="nil"/>
            <w:bottom w:val="single" w:sz="36" w:space="0" w:color="34ABA2" w:themeColor="accent3"/>
            <w:right w:val="nil"/>
          </w:tcBorders>
        </w:tcPr>
        <w:p w14:paraId="5DA4BBC2" w14:textId="77777777" w:rsidR="00D077E9" w:rsidRDefault="00D077E9">
          <w:pPr>
            <w:pStyle w:val="Header"/>
          </w:pPr>
        </w:p>
      </w:tc>
    </w:tr>
  </w:tbl>
  <w:p w14:paraId="605EEEF1"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A3"/>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51CF5"/>
    <w:rsid w:val="00366C7E"/>
    <w:rsid w:val="00384EA3"/>
    <w:rsid w:val="003A39A1"/>
    <w:rsid w:val="003C2191"/>
    <w:rsid w:val="003D3863"/>
    <w:rsid w:val="003E0802"/>
    <w:rsid w:val="004110DE"/>
    <w:rsid w:val="0044085A"/>
    <w:rsid w:val="004B21A5"/>
    <w:rsid w:val="005037F0"/>
    <w:rsid w:val="00516A86"/>
    <w:rsid w:val="005275F6"/>
    <w:rsid w:val="00572102"/>
    <w:rsid w:val="005F1BB0"/>
    <w:rsid w:val="00607188"/>
    <w:rsid w:val="00656C4D"/>
    <w:rsid w:val="006E5716"/>
    <w:rsid w:val="007302B3"/>
    <w:rsid w:val="00730733"/>
    <w:rsid w:val="00730E3A"/>
    <w:rsid w:val="00736AAF"/>
    <w:rsid w:val="00765B2A"/>
    <w:rsid w:val="00783A34"/>
    <w:rsid w:val="007844B4"/>
    <w:rsid w:val="007C6B52"/>
    <w:rsid w:val="007D16C5"/>
    <w:rsid w:val="00824DA2"/>
    <w:rsid w:val="00862FE4"/>
    <w:rsid w:val="0086389A"/>
    <w:rsid w:val="0087605E"/>
    <w:rsid w:val="008B1FEE"/>
    <w:rsid w:val="00903C32"/>
    <w:rsid w:val="00916B16"/>
    <w:rsid w:val="009173B9"/>
    <w:rsid w:val="0093335D"/>
    <w:rsid w:val="0093613E"/>
    <w:rsid w:val="00943026"/>
    <w:rsid w:val="00966B81"/>
    <w:rsid w:val="009C7720"/>
    <w:rsid w:val="00A23AFA"/>
    <w:rsid w:val="00A26492"/>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A5C1A"/>
    <w:rsid w:val="00DD152F"/>
    <w:rsid w:val="00DE213F"/>
    <w:rsid w:val="00DF027C"/>
    <w:rsid w:val="00E00A32"/>
    <w:rsid w:val="00E22ACD"/>
    <w:rsid w:val="00E620B0"/>
    <w:rsid w:val="00E657A3"/>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27DD6"/>
  <w15:docId w15:val="{3C448ADE-3603-4C3C-B94C-3CF4ECF6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351CF5"/>
    <w:rPr>
      <w:color w:val="3592CF" w:themeColor="hyperlink"/>
      <w:u w:val="single"/>
    </w:rPr>
  </w:style>
  <w:style w:type="character" w:styleId="UnresolvedMention">
    <w:name w:val="Unresolved Mention"/>
    <w:basedOn w:val="DefaultParagraphFont"/>
    <w:uiPriority w:val="99"/>
    <w:semiHidden/>
    <w:unhideWhenUsed/>
    <w:rsid w:val="00351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463497\AppData\Local\Microsoft\Office\16.0\DTS\en-US%7bEA5B4FD0-363F-4CCC-9512-DD68DFEA594C%7d\%7b5D33E667-C355-4EC9-B86F-4932ECAAED7A%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E4FCEB5BEA499EAE07224B4211F47F"/>
        <w:category>
          <w:name w:val="General"/>
          <w:gallery w:val="placeholder"/>
        </w:category>
        <w:types>
          <w:type w:val="bbPlcHdr"/>
        </w:types>
        <w:behaviors>
          <w:behavior w:val="content"/>
        </w:behaviors>
        <w:guid w:val="{549A96CC-8FD3-4176-9679-A98689709DC2}"/>
      </w:docPartPr>
      <w:docPartBody>
        <w:p w:rsidR="00E42308" w:rsidRDefault="00B47333">
          <w:pPr>
            <w:pStyle w:val="66E4FCEB5BEA499EAE07224B4211F47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24</w:t>
          </w:r>
          <w:r w:rsidRPr="00D86945">
            <w:rPr>
              <w:rStyle w:val="SubtitleChar"/>
              <w:b/>
            </w:rPr>
            <w:fldChar w:fldCharType="end"/>
          </w:r>
        </w:p>
      </w:docPartBody>
    </w:docPart>
    <w:docPart>
      <w:docPartPr>
        <w:name w:val="E406FFEE84DD43B1A3378F3EBA245BF2"/>
        <w:category>
          <w:name w:val="General"/>
          <w:gallery w:val="placeholder"/>
        </w:category>
        <w:types>
          <w:type w:val="bbPlcHdr"/>
        </w:types>
        <w:behaviors>
          <w:behavior w:val="content"/>
        </w:behaviors>
        <w:guid w:val="{21433DE8-A6D3-4F19-9D67-A71E0573FBF8}"/>
      </w:docPartPr>
      <w:docPartBody>
        <w:p w:rsidR="00E42308" w:rsidRDefault="00B47333">
          <w:pPr>
            <w:pStyle w:val="E406FFEE84DD43B1A3378F3EBA245BF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33"/>
    <w:rsid w:val="002C3D5F"/>
    <w:rsid w:val="00B47333"/>
    <w:rsid w:val="00E42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66E4FCEB5BEA499EAE07224B4211F47F">
    <w:name w:val="66E4FCEB5BEA499EAE07224B4211F47F"/>
  </w:style>
  <w:style w:type="paragraph" w:customStyle="1" w:styleId="90CB183C203E406AA393080BEAFCD36A">
    <w:name w:val="90CB183C203E406AA393080BEAFCD36A"/>
  </w:style>
  <w:style w:type="paragraph" w:customStyle="1" w:styleId="E406FFEE84DD43B1A3378F3EBA245BF2">
    <w:name w:val="E406FFEE84DD43B1A3378F3EBA245BF2"/>
  </w:style>
  <w:style w:type="paragraph" w:customStyle="1" w:styleId="5393230AE02F44FDA1A239E3D7A8CD9D">
    <w:name w:val="5393230AE02F44FDA1A239E3D7A8CD9D"/>
  </w:style>
  <w:style w:type="paragraph" w:customStyle="1" w:styleId="20B79C279795403AA5B1B22FBCCB0D9C">
    <w:name w:val="20B79C279795403AA5B1B22FBCCB0D9C"/>
  </w:style>
  <w:style w:type="paragraph" w:customStyle="1" w:styleId="6887B071C6034414BFAD5A0CCC6E7188">
    <w:name w:val="6887B071C6034414BFAD5A0CCC6E7188"/>
  </w:style>
  <w:style w:type="paragraph" w:customStyle="1" w:styleId="07B9C9150F83491F9176BACC19F5627F">
    <w:name w:val="07B9C9150F83491F9176BACC19F5627F"/>
  </w:style>
  <w:style w:type="paragraph" w:customStyle="1" w:styleId="8F3DE5807846405AB858BC1295F52A2D">
    <w:name w:val="8F3DE5807846405AB858BC1295F52A2D"/>
  </w:style>
  <w:style w:type="paragraph" w:customStyle="1" w:styleId="77C63B4A052F42F59A1ADAF7F5E73CB5">
    <w:name w:val="77C63B4A052F42F59A1ADAF7F5E73CB5"/>
    <w:rsid w:val="00B47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Amlan Mitra</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{5D33E667-C355-4EC9-B86F-4932ECAAED7A}tf16392850_win32</Template>
  <TotalTime>40</TotalTime>
  <Pages>3</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MITRA, Amlan</dc:creator>
  <cp:keywords/>
  <cp:lastModifiedBy>MITRA, Amlan</cp:lastModifiedBy>
  <cp:revision>5</cp:revision>
  <cp:lastPrinted>2006-08-01T17:47:00Z</cp:lastPrinted>
  <dcterms:created xsi:type="dcterms:W3CDTF">2020-12-24T09:38:00Z</dcterms:created>
  <dcterms:modified xsi:type="dcterms:W3CDTF">2020-12-24T11:08:00Z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MSIP_Label_e463cba9-5f6c-478d-9329-7b2295e4e8ed_Enabled">
    <vt:lpwstr>true</vt:lpwstr>
  </property>
  <property fmtid="{D5CDD505-2E9C-101B-9397-08002B2CF9AE}" pid="4" name="MSIP_Label_e463cba9-5f6c-478d-9329-7b2295e4e8ed_SetDate">
    <vt:lpwstr>2020-12-24T09:38:48Z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2d75c9f0-cc5b-4b11-8998-37539d2e5e50</vt:lpwstr>
  </property>
  <property fmtid="{D5CDD505-2E9C-101B-9397-08002B2CF9AE}" pid="9" name="MSIP_Label_e463cba9-5f6c-478d-9329-7b2295e4e8ed_ContentBits">
    <vt:lpwstr>0</vt:lpwstr>
  </property>
</Properties>
</file>